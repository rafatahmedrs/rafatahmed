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3ED" w:rsidRPr="005263ED" w:rsidRDefault="005263ED" w:rsidP="00526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"""</w:t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Programme calculant le niveau de risque cardiovasculaire. </w:t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Données : - L'Age de l'utilisateur</w:t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   - Le sexe de l'utilisateur</w:t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   - Si l'utilisateur est un fumeur ou non</w:t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   - Si l'utilisateur pratique du sport</w:t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Indications :</w:t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   - Si l'utilisateur est fumeur, le niveau de risque augmente de 2</w:t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   - Si l'utilisateur fait du sport, le niveau de risque diminue de 1</w:t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   - Si l'utilisateur est un homme de plus de 50 ans,</w:t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     le niveau de risque augmente de 1</w:t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   - Si l'utilisateur est une femme de plus de 60ans,</w:t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     le niveau de risque augmente de 1</w:t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   </w:t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Résultats : Un message spécifiant le niveau de risque obtenu.</w:t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   - Si le niveau de risque est inférieur ou égal à 1,</w:t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     le niveau de risque est faible. Sinon il est élevé.</w:t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>"""</w:t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fr-CH"/>
        </w:rPr>
        <w:t>"""Programme calculant le niveau de risque cardiovasculaire """</w:t>
      </w:r>
      <w:r w:rsidRPr="005263E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### Déclaration des variables</w:t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age_utilisateur: 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int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sexe_utilisateur: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str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fumeur: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str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fait_sport: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str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age_homme: 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int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age_femme: 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int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h: 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str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f: 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str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risq : 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int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niveau : 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int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### Initialisation des variables</w:t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fumeur = 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str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input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5263E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fr-CH"/>
        </w:rPr>
        <w:t>'Etes-vous fumeur ? (Oui or Non) '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fait_sport = 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str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input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5263E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fr-CH"/>
        </w:rPr>
        <w:t>"Faites-vous du sport  (Oui or Non) "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sexe_utilisateur = 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str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input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5263E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fr-CH"/>
        </w:rPr>
        <w:t>"Quel est votre sexe (h ou f ) "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age_utilisateur = 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int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input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5263E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fr-CH"/>
        </w:rPr>
        <w:t>"Quel est votre âge ? :  "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age_homme = </w:t>
      </w:r>
      <w:r w:rsidRPr="005263ED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50</w:t>
      </w:r>
      <w:r w:rsidRPr="005263ED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age_femme = </w:t>
      </w:r>
      <w:r w:rsidRPr="005263ED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60</w:t>
      </w:r>
      <w:r w:rsidRPr="005263ED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risq = </w:t>
      </w:r>
      <w:r w:rsidRPr="005263ED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0</w:t>
      </w:r>
      <w:r w:rsidRPr="005263ED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niveau = </w:t>
      </w:r>
      <w:r w:rsidRPr="005263ED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1</w:t>
      </w:r>
      <w:r w:rsidRPr="005263ED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### Séquence d'opération</w:t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>#Teste si l'utilisateur est fumeur'age_risque_homme: int</w:t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if 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fumeur == </w:t>
      </w:r>
      <w:r w:rsidRPr="005263E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fr-CH"/>
        </w:rPr>
        <w:t>"Oui"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: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print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(risq +</w:t>
      </w:r>
      <w:r w:rsidRPr="005263ED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2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else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: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print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(risq+</w:t>
      </w:r>
      <w:r w:rsidRPr="005263ED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0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# teste sport</w:t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if 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fait_sport == </w:t>
      </w:r>
      <w:r w:rsidRPr="005263E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fr-CH"/>
        </w:rPr>
        <w:t>"Oui"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: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print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(risq-</w:t>
      </w:r>
      <w:r w:rsidRPr="005263ED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1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else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: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print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(risq+</w:t>
      </w:r>
      <w:r w:rsidRPr="005263ED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0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# Sex</w:t>
      </w:r>
      <w:r w:rsidRPr="005263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if 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sexe_utilisateur == </w:t>
      </w:r>
      <w:r w:rsidRPr="005263E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fr-CH"/>
        </w:rPr>
        <w:t>"h"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: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r w:rsidRPr="005263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if 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age_utilisateur &gt; age_homme: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print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(risq+</w:t>
      </w:r>
      <w:r w:rsidRPr="005263ED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1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else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: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r w:rsidRPr="005263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if 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age_utilisateur &gt; age_femme: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print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(risq+</w:t>
      </w:r>
      <w:r w:rsidRPr="005263ED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1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if 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risq &lt;= </w:t>
      </w:r>
      <w:r w:rsidRPr="005263ED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1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: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lastRenderedPageBreak/>
        <w:t xml:space="preserve">    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print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5263E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fr-CH"/>
        </w:rPr>
        <w:t>"Votre niveau de risque est faibile"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,(risq))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5263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else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: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r w:rsidRPr="005263ED">
        <w:rPr>
          <w:rFonts w:ascii="Courier New" w:eastAsia="Times New Roman" w:hAnsi="Courier New" w:cs="Courier New"/>
          <w:color w:val="000080"/>
          <w:sz w:val="18"/>
          <w:szCs w:val="18"/>
          <w:lang w:eastAsia="fr-CH"/>
        </w:rPr>
        <w:t>print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5263E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fr-CH"/>
        </w:rPr>
        <w:t>"Votre niveau de risque est élevé"</w:t>
      </w:r>
      <w:r w:rsidRPr="005263ED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, (risq))</w:t>
      </w:r>
    </w:p>
    <w:p w:rsidR="00191B63" w:rsidRDefault="00191B63">
      <w:bookmarkStart w:id="0" w:name="_GoBack"/>
      <w:bookmarkEnd w:id="0"/>
    </w:p>
    <w:sectPr w:rsidR="00191B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58"/>
    <w:rsid w:val="00191B63"/>
    <w:rsid w:val="005263ED"/>
    <w:rsid w:val="0076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AFA3D3-841C-4240-8D4F-59FDD8BA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26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263ED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4690FB42.dotm</Template>
  <TotalTime>0</TotalTime>
  <Pages>2</Pages>
  <Words>295</Words>
  <Characters>1624</Characters>
  <Application>Microsoft Office Word</Application>
  <DocSecurity>0</DocSecurity>
  <Lines>13</Lines>
  <Paragraphs>3</Paragraphs>
  <ScaleCrop>false</ScaleCrop>
  <Company>Haute école de gestion de Genève // HES-SO Genève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Rafat (HES)</dc:creator>
  <cp:keywords/>
  <dc:description/>
  <cp:lastModifiedBy>Ahmed Rafat (HES)</cp:lastModifiedBy>
  <cp:revision>2</cp:revision>
  <dcterms:created xsi:type="dcterms:W3CDTF">2019-10-09T17:03:00Z</dcterms:created>
  <dcterms:modified xsi:type="dcterms:W3CDTF">2019-10-09T17:03:00Z</dcterms:modified>
</cp:coreProperties>
</file>